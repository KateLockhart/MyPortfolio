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DE" w:rsidRDefault="000201D0" w:rsidP="00191273">
      <w:pPr>
        <w:pStyle w:val="Heading1"/>
      </w:pPr>
      <w:r>
        <w:t>Objective</w:t>
      </w:r>
    </w:p>
    <w:sdt>
      <w:sdtPr>
        <w:id w:val="9459735"/>
        <w:placeholder>
          <w:docPart w:val="1ECA328297DD1F48AFD1A988767A0664"/>
        </w:placeholder>
      </w:sdtPr>
      <w:sdtContent>
        <w:p w:rsidR="00F015DE" w:rsidRDefault="00EB3158">
          <w:pPr>
            <w:pStyle w:val="BodyText"/>
          </w:pPr>
          <w:r>
            <w:tab/>
            <w:t xml:space="preserve">To further pursue my growth in the tech industry, I am searching for a challenging and versatile position to test and build my skills. HTML, CSS, JavaScript, and endless tools I utilize enable me to be a key part of any solo or development team projects. </w:t>
          </w:r>
          <w:r w:rsidR="00BE676E">
            <w:t xml:space="preserve">As an individual with a </w:t>
          </w:r>
          <w:proofErr w:type="gramStart"/>
          <w:r w:rsidR="00BE676E">
            <w:t>never ending</w:t>
          </w:r>
          <w:proofErr w:type="gramEnd"/>
          <w:r w:rsidR="00BE676E">
            <w:t xml:space="preserve"> work ethic and minut</w:t>
          </w:r>
          <w:r w:rsidR="00191273">
            <w:t>e</w:t>
          </w:r>
          <w:r w:rsidR="00BE676E">
            <w:t xml:space="preserve"> attention to detail, I pride myself on every project I undertake.</w:t>
          </w:r>
        </w:p>
      </w:sdtContent>
    </w:sdt>
    <w:p w:rsidR="00F015DE" w:rsidRDefault="000201D0">
      <w:pPr>
        <w:pStyle w:val="Heading1"/>
      </w:pPr>
      <w:r>
        <w:t>Experience</w:t>
      </w:r>
    </w:p>
    <w:p w:rsidR="00F015DE" w:rsidRDefault="00EB3158">
      <w:pPr>
        <w:pStyle w:val="Heading2"/>
      </w:pPr>
      <w:sdt>
        <w:sdtPr>
          <w:id w:val="9459739"/>
          <w:placeholder>
            <w:docPart w:val="9B8C099F740839499DA7B3912ED4DD40"/>
          </w:placeholder>
        </w:sdtPr>
        <w:sdtContent>
          <w:proofErr w:type="spellStart"/>
          <w:r w:rsidR="00191273">
            <w:t>Turchetti’s</w:t>
          </w:r>
          <w:proofErr w:type="spellEnd"/>
          <w:r w:rsidR="00191273">
            <w:t xml:space="preserve"> Delicatessen</w:t>
          </w:r>
        </w:sdtContent>
      </w:sdt>
      <w:r w:rsidR="000201D0">
        <w:tab/>
      </w:r>
      <w:r w:rsidR="00191273">
        <w:t>Sept. 2018 – March 2020</w:t>
      </w:r>
    </w:p>
    <w:sdt>
      <w:sdtPr>
        <w:id w:val="9459741"/>
        <w:placeholder>
          <w:docPart w:val="22A3219A9E54434A8C358942E76261D4"/>
        </w:placeholder>
      </w:sdtPr>
      <w:sdtContent>
        <w:p w:rsidR="00F015DE" w:rsidRDefault="007047BF">
          <w:pPr>
            <w:pStyle w:val="BodyText"/>
          </w:pPr>
          <w:proofErr w:type="gramStart"/>
          <w:r>
            <w:t>Dual duties of Front of House Manager, Bartender, and S</w:t>
          </w:r>
          <w:r w:rsidR="00BC7437">
            <w:t>erver.</w:t>
          </w:r>
          <w:proofErr w:type="gramEnd"/>
          <w:r w:rsidR="00BC7437">
            <w:t xml:space="preserve"> </w:t>
          </w:r>
          <w:proofErr w:type="gramStart"/>
          <w:r w:rsidR="00BC7437">
            <w:t>Honed skills of social interaction and dynamic</w:t>
          </w:r>
          <w:r>
            <w:t>s</w:t>
          </w:r>
          <w:r w:rsidR="00BC7437">
            <w:t xml:space="preserve">, thriving in a fast paced and challenging environment, while creating </w:t>
          </w:r>
          <w:r>
            <w:t>professional relationships with staff and a menagerie of loyal patrons.</w:t>
          </w:r>
          <w:proofErr w:type="gramEnd"/>
        </w:p>
      </w:sdtContent>
    </w:sdt>
    <w:p w:rsidR="00F015DE" w:rsidRDefault="00EB3158">
      <w:pPr>
        <w:pStyle w:val="Heading2"/>
      </w:pPr>
      <w:sdt>
        <w:sdtPr>
          <w:id w:val="9459744"/>
          <w:placeholder>
            <w:docPart w:val="06384C76D1742446A2EDFF2D9AA41E9F"/>
          </w:placeholder>
        </w:sdtPr>
        <w:sdtContent>
          <w:proofErr w:type="spellStart"/>
          <w:r w:rsidR="00191273">
            <w:t>Milktooth</w:t>
          </w:r>
          <w:proofErr w:type="spellEnd"/>
        </w:sdtContent>
      </w:sdt>
      <w:r w:rsidR="000201D0">
        <w:tab/>
      </w:r>
      <w:r w:rsidR="00BC7437">
        <w:t>Sept. 2014 – Nov. 2018</w:t>
      </w:r>
    </w:p>
    <w:sdt>
      <w:sdtPr>
        <w:id w:val="9459745"/>
        <w:placeholder>
          <w:docPart w:val="2F2E3D1C6ACDB64A9A0247876BF8F688"/>
        </w:placeholder>
      </w:sdtPr>
      <w:sdtContent>
        <w:p w:rsidR="00F015DE" w:rsidRDefault="007047BF">
          <w:pPr>
            <w:pStyle w:val="BodyText"/>
          </w:pPr>
          <w:proofErr w:type="gramStart"/>
          <w:r>
            <w:t>Position of both Coffee Manager and Barista.</w:t>
          </w:r>
          <w:proofErr w:type="gramEnd"/>
          <w:r>
            <w:t xml:space="preserve"> Proved my ability to manage and organize a team of staff, while personally growing through skills and connections to the local scene and its patrons.</w:t>
          </w:r>
        </w:p>
      </w:sdtContent>
    </w:sdt>
    <w:p w:rsidR="00F015DE" w:rsidRDefault="00EB3158">
      <w:pPr>
        <w:pStyle w:val="Heading2"/>
      </w:pPr>
      <w:sdt>
        <w:sdtPr>
          <w:id w:val="9459746"/>
          <w:placeholder>
            <w:docPart w:val="2061774D94CFD84EBA9D5F11C80FCB56"/>
          </w:placeholder>
        </w:sdtPr>
        <w:sdtContent>
          <w:r w:rsidR="007047BF">
            <w:t>Indy Pediatric Occupational Therapy</w:t>
          </w:r>
        </w:sdtContent>
      </w:sdt>
      <w:r w:rsidR="000201D0">
        <w:tab/>
      </w:r>
      <w:r w:rsidR="007047BF">
        <w:t xml:space="preserve">2011 – 2014 </w:t>
      </w:r>
    </w:p>
    <w:sdt>
      <w:sdtPr>
        <w:id w:val="9459747"/>
        <w:placeholder>
          <w:docPart w:val="D5E24F612A572E4BA32872B25DA6ABBB"/>
        </w:placeholder>
      </w:sdtPr>
      <w:sdtContent>
        <w:p w:rsidR="00F015DE" w:rsidRDefault="007047BF">
          <w:pPr>
            <w:pStyle w:val="BodyText"/>
          </w:pPr>
          <w:proofErr w:type="gramStart"/>
          <w:r>
            <w:t xml:space="preserve">Part-time secretary and information </w:t>
          </w:r>
          <w:r w:rsidR="007924EE">
            <w:t>processor</w:t>
          </w:r>
          <w:r>
            <w:t xml:space="preserve"> fo</w:t>
          </w:r>
          <w:r w:rsidR="007924EE">
            <w:t>r patient and insurance information</w:t>
          </w:r>
          <w:r>
            <w:t>.</w:t>
          </w:r>
          <w:proofErr w:type="gramEnd"/>
          <w:r>
            <w:t xml:space="preserve"> Used many programs and sites pertaining to scheduling and information processing. </w:t>
          </w:r>
          <w:proofErr w:type="gramStart"/>
          <w:r>
            <w:t>Skilled in Word, Google Docs, Excel, etc.</w:t>
          </w:r>
          <w:proofErr w:type="gramEnd"/>
          <w:r>
            <w:t xml:space="preserve"> </w:t>
          </w:r>
        </w:p>
      </w:sdtContent>
    </w:sdt>
    <w:p w:rsidR="00F015DE" w:rsidRDefault="000201D0">
      <w:pPr>
        <w:pStyle w:val="Heading1"/>
      </w:pPr>
      <w:r>
        <w:t>Education</w:t>
      </w:r>
    </w:p>
    <w:p w:rsidR="00F015DE" w:rsidRDefault="00EB3158">
      <w:pPr>
        <w:pStyle w:val="Heading2"/>
      </w:pPr>
      <w:sdt>
        <w:sdtPr>
          <w:id w:val="9459748"/>
          <w:placeholder>
            <w:docPart w:val="DCE29DED7250864C9A616501611A7067"/>
          </w:placeholder>
        </w:sdtPr>
        <w:sdtContent>
          <w:r w:rsidR="00BE676E">
            <w:t>Eleven Fifty Academy</w:t>
          </w:r>
        </w:sdtContent>
      </w:sdt>
      <w:r w:rsidR="000201D0">
        <w:tab/>
      </w:r>
      <w:r w:rsidR="00BE676E">
        <w:t>2020</w:t>
      </w:r>
    </w:p>
    <w:sdt>
      <w:sdtPr>
        <w:id w:val="9459749"/>
        <w:placeholder>
          <w:docPart w:val="617A9B155251B84E8570D55F1A48ABEA"/>
        </w:placeholder>
      </w:sdtPr>
      <w:sdtContent>
        <w:p w:rsidR="00F015DE" w:rsidRDefault="00BE676E">
          <w:pPr>
            <w:pStyle w:val="BodyText"/>
          </w:pPr>
          <w:r>
            <w:t>Graduate fluent in full stack front-end development program.</w:t>
          </w:r>
        </w:p>
      </w:sdtContent>
    </w:sdt>
    <w:p w:rsidR="00F015DE" w:rsidRDefault="00EB3158">
      <w:pPr>
        <w:pStyle w:val="Heading2"/>
      </w:pPr>
      <w:sdt>
        <w:sdtPr>
          <w:id w:val="9459752"/>
          <w:placeholder>
            <w:docPart w:val="5735F445842C3B4FAA8DA0C3C9C20D3D"/>
          </w:placeholder>
        </w:sdtPr>
        <w:sdtContent>
          <w:r w:rsidR="00BE676E">
            <w:t xml:space="preserve">Carmel </w:t>
          </w:r>
          <w:proofErr w:type="gramStart"/>
          <w:r w:rsidR="00BE676E">
            <w:t>High School</w:t>
          </w:r>
        </w:sdtContent>
      </w:sdt>
      <w:r w:rsidR="000201D0">
        <w:tab/>
      </w:r>
      <w:r w:rsidR="00BE676E">
        <w:t>2008</w:t>
      </w:r>
      <w:proofErr w:type="gramEnd"/>
      <w:r w:rsidR="00BE676E">
        <w:t>-2012</w:t>
      </w:r>
    </w:p>
    <w:sdt>
      <w:sdtPr>
        <w:id w:val="9459753"/>
        <w:placeholder>
          <w:docPart w:val="535A11EA9F60D24AAB7DC2175B357FA5"/>
        </w:placeholder>
      </w:sdtPr>
      <w:sdtContent>
        <w:p w:rsidR="00F015DE" w:rsidRDefault="00BE676E">
          <w:pPr>
            <w:pStyle w:val="BodyText"/>
          </w:pPr>
          <w:r>
            <w:t>Graduated with academic honors, including four years of various art and design courses.</w:t>
          </w:r>
        </w:p>
      </w:sdtContent>
    </w:sdt>
    <w:p w:rsidR="00F015DE" w:rsidRDefault="000201D0">
      <w:pPr>
        <w:pStyle w:val="Heading1"/>
      </w:pPr>
      <w:r>
        <w:t>Skills</w:t>
      </w:r>
    </w:p>
    <w:sdt>
      <w:sdtPr>
        <w:id w:val="9459754"/>
        <w:placeholder>
          <w:docPart w:val="5B3ABFFAAF9DB34096AD08BA28BA7902"/>
        </w:placeholder>
      </w:sdtPr>
      <w:sdtContent>
        <w:p w:rsidR="007047BF" w:rsidRDefault="007047BF" w:rsidP="00BE676E">
          <w:pPr>
            <w:pStyle w:val="BodyText"/>
          </w:pPr>
          <w:proofErr w:type="gramStart"/>
          <w:r>
            <w:t>Fluent in many languages such as HTML, CSS, JavaScript, and more.</w:t>
          </w:r>
          <w:proofErr w:type="gramEnd"/>
          <w:r>
            <w:t xml:space="preserve"> </w:t>
          </w:r>
          <w:proofErr w:type="gramStart"/>
          <w:r>
            <w:t>Well versed</w:t>
          </w:r>
          <w:proofErr w:type="gramEnd"/>
          <w:r>
            <w:t xml:space="preserve"> and comfortable with tools such as </w:t>
          </w:r>
          <w:r w:rsidR="007924EE">
            <w:t xml:space="preserve">Node, Terminal, </w:t>
          </w:r>
          <w:proofErr w:type="spellStart"/>
          <w:r w:rsidR="007924EE">
            <w:t>Codepen</w:t>
          </w:r>
          <w:proofErr w:type="spellEnd"/>
          <w:r w:rsidR="007924EE">
            <w:t xml:space="preserve">, </w:t>
          </w:r>
          <w:proofErr w:type="spellStart"/>
          <w:r w:rsidR="007924EE">
            <w:t>VScode</w:t>
          </w:r>
          <w:proofErr w:type="spellEnd"/>
          <w:r w:rsidR="007924EE">
            <w:t xml:space="preserve">, </w:t>
          </w:r>
          <w:proofErr w:type="spellStart"/>
          <w:r w:rsidR="007924EE">
            <w:t>Github</w:t>
          </w:r>
          <w:proofErr w:type="spellEnd"/>
          <w:r w:rsidR="007924EE">
            <w:t>, as well as a plethora of others.</w:t>
          </w:r>
        </w:p>
        <w:p w:rsidR="00BE676E" w:rsidRDefault="00BE676E" w:rsidP="00BE676E">
          <w:pPr>
            <w:pStyle w:val="BodyText"/>
          </w:pPr>
          <w:r>
            <w:t xml:space="preserve">I am an incredibly driven individual who meets each challenge with courage and excitement. </w:t>
          </w:r>
        </w:p>
        <w:p w:rsidR="00F015DE" w:rsidRDefault="00BE676E" w:rsidP="007924EE">
          <w:pPr>
            <w:pStyle w:val="BodyText"/>
          </w:pPr>
          <w:r>
            <w:t xml:space="preserve">Many positions I have had placed me in roles of leadership due to my ability to communicate fully and </w:t>
          </w:r>
          <w:r w:rsidR="007047BF">
            <w:t>openly with people of all backgrounds. I excel in delegating others and myself in a positive and supportive manner, which is crucial when working on a team. I believe every individual has potential to play a key role for each project.</w:t>
          </w:r>
        </w:p>
      </w:sdtContent>
    </w:sdt>
    <w:sectPr w:rsidR="00F015DE" w:rsidSect="0019127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7BF" w:rsidRDefault="007047BF">
      <w:r>
        <w:separator/>
      </w:r>
    </w:p>
  </w:endnote>
  <w:endnote w:type="continuationSeparator" w:id="0">
    <w:p w:rsidR="007047BF" w:rsidRDefault="00704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4EE" w:rsidRDefault="007924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7BF" w:rsidRDefault="007047BF">
    <w:pPr>
      <w:pStyle w:val="Footer"/>
    </w:pPr>
    <w:r>
      <w:fldChar w:fldCharType="begin"/>
    </w:r>
    <w:r>
      <w:instrText xml:space="preserve"> Page </w:instrText>
    </w:r>
    <w:r>
      <w:fldChar w:fldCharType="separate"/>
    </w:r>
    <w:r w:rsidR="007924EE">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4EE" w:rsidRDefault="007924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7BF" w:rsidRDefault="007047BF">
      <w:r>
        <w:separator/>
      </w:r>
    </w:p>
  </w:footnote>
  <w:footnote w:type="continuationSeparator" w:id="0">
    <w:p w:rsidR="007047BF" w:rsidRDefault="007047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4EE" w:rsidRDefault="007924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7047BF">
      <w:trPr>
        <w:trHeight w:val="720"/>
      </w:trPr>
      <w:tc>
        <w:tcPr>
          <w:tcW w:w="10188" w:type="dxa"/>
          <w:vAlign w:val="center"/>
        </w:tcPr>
        <w:p w:rsidR="007047BF" w:rsidRDefault="007047BF"/>
      </w:tc>
      <w:tc>
        <w:tcPr>
          <w:tcW w:w="720" w:type="dxa"/>
          <w:shd w:val="clear" w:color="auto" w:fill="A9122A" w:themeFill="accent1"/>
          <w:vAlign w:val="center"/>
        </w:tcPr>
        <w:p w:rsidR="007047BF" w:rsidRDefault="007047BF"/>
      </w:tc>
    </w:tr>
  </w:tbl>
  <w:p w:rsidR="007047BF" w:rsidRDefault="007047B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916"/>
      <w:gridCol w:w="3100"/>
    </w:tblGrid>
    <w:tr w:rsidR="007047BF">
      <w:tc>
        <w:tcPr>
          <w:tcW w:w="9288" w:type="dxa"/>
          <w:vAlign w:val="center"/>
        </w:tcPr>
        <w:p w:rsidR="007047BF" w:rsidRPr="00EB3158" w:rsidRDefault="007047BF">
          <w:pPr>
            <w:pStyle w:val="Title"/>
            <w:rPr>
              <w:color w:val="auto"/>
            </w:rPr>
          </w:pPr>
          <w:r w:rsidRPr="00EB3158">
            <w:rPr>
              <w:color w:val="auto"/>
            </w:rPr>
            <w:t>K</w:t>
          </w:r>
          <w:r w:rsidR="007924EE">
            <w:rPr>
              <w:color w:val="auto"/>
            </w:rPr>
            <w:t>ate</w:t>
          </w:r>
          <w:bookmarkStart w:id="0" w:name="_GoBack"/>
          <w:bookmarkEnd w:id="0"/>
          <w:r w:rsidRPr="00EB3158">
            <w:rPr>
              <w:color w:val="auto"/>
            </w:rPr>
            <w:t xml:space="preserve"> Lockhart</w:t>
          </w:r>
        </w:p>
        <w:p w:rsidR="007047BF" w:rsidRDefault="007047BF" w:rsidP="00EB3158">
          <w:pPr>
            <w:pStyle w:val="ContactDetails"/>
          </w:pPr>
          <w:r>
            <w:t>1323 North Olney Street</w:t>
          </w:r>
          <w:r>
            <w:sym w:font="Wingdings 2" w:char="F097"/>
          </w:r>
          <w:r>
            <w:t xml:space="preserve"> Indianapolis, IN 46201</w:t>
          </w:r>
          <w:r>
            <w:br/>
            <w:t xml:space="preserve">Phone: 1(317) 617-7866 </w:t>
          </w:r>
          <w:r>
            <w:sym w:font="Wingdings 2" w:char="F097"/>
          </w:r>
          <w:r>
            <w:t xml:space="preserve"> E-Mail: katelockhart707@gmail.com </w:t>
          </w:r>
        </w:p>
      </w:tc>
      <w:tc>
        <w:tcPr>
          <w:tcW w:w="1728" w:type="dxa"/>
          <w:vAlign w:val="center"/>
        </w:tcPr>
        <w:p w:rsidR="007047BF" w:rsidRPr="00EB3158" w:rsidRDefault="007047BF">
          <w:pPr>
            <w:pStyle w:val="Initials"/>
            <w:rPr>
              <w:color w:val="auto"/>
            </w:rPr>
          </w:pPr>
          <w:r w:rsidRPr="00EB3158">
            <w:rPr>
              <w:color w:val="auto"/>
            </w:rPr>
            <w:t>&lt;K/L&gt;</w:t>
          </w:r>
        </w:p>
      </w:tc>
    </w:tr>
  </w:tbl>
  <w:p w:rsidR="007047BF" w:rsidRDefault="007047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B3158"/>
    <w:rsid w:val="000201D0"/>
    <w:rsid w:val="000B233E"/>
    <w:rsid w:val="00191273"/>
    <w:rsid w:val="001F21FF"/>
    <w:rsid w:val="00437BEB"/>
    <w:rsid w:val="007047BF"/>
    <w:rsid w:val="0078650F"/>
    <w:rsid w:val="007924EE"/>
    <w:rsid w:val="008118CC"/>
    <w:rsid w:val="00995900"/>
    <w:rsid w:val="00BA551E"/>
    <w:rsid w:val="00BC7437"/>
    <w:rsid w:val="00BE676E"/>
    <w:rsid w:val="00D516FC"/>
    <w:rsid w:val="00EB3158"/>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o:shapedefaults>
    <o:shapelayout v:ext="edit">
      <o:idmap v:ext="edit" data="1"/>
    </o:shapelayout>
  </w:shapeDefaults>
  <w:decimalSymbol w:val="."/>
  <w:listSeparator w:val=","/>
  <w14:docId w14:val="4CB7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CA328297DD1F48AFD1A988767A0664"/>
        <w:category>
          <w:name w:val="General"/>
          <w:gallery w:val="placeholder"/>
        </w:category>
        <w:types>
          <w:type w:val="bbPlcHdr"/>
        </w:types>
        <w:behaviors>
          <w:behavior w:val="content"/>
        </w:behaviors>
        <w:guid w:val="{1A78BB52-229D-3F4B-998F-546C454A426C}"/>
      </w:docPartPr>
      <w:docPartBody>
        <w:p w:rsidR="00000000" w:rsidRDefault="00B818EC">
          <w:pPr>
            <w:pStyle w:val="1ECA328297DD1F48AFD1A988767A066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B8C099F740839499DA7B3912ED4DD40"/>
        <w:category>
          <w:name w:val="General"/>
          <w:gallery w:val="placeholder"/>
        </w:category>
        <w:types>
          <w:type w:val="bbPlcHdr"/>
        </w:types>
        <w:behaviors>
          <w:behavior w:val="content"/>
        </w:behaviors>
        <w:guid w:val="{BC42BA88-C85B-8E40-8AC1-BD6333A0EA39}"/>
      </w:docPartPr>
      <w:docPartBody>
        <w:p w:rsidR="00000000" w:rsidRDefault="00B818EC">
          <w:pPr>
            <w:pStyle w:val="9B8C099F740839499DA7B3912ED4DD40"/>
          </w:pPr>
          <w:r>
            <w:t>Lorem ipsum dolor</w:t>
          </w:r>
        </w:p>
      </w:docPartBody>
    </w:docPart>
    <w:docPart>
      <w:docPartPr>
        <w:name w:val="22A3219A9E54434A8C358942E76261D4"/>
        <w:category>
          <w:name w:val="General"/>
          <w:gallery w:val="placeholder"/>
        </w:category>
        <w:types>
          <w:type w:val="bbPlcHdr"/>
        </w:types>
        <w:behaviors>
          <w:behavior w:val="content"/>
        </w:behaviors>
        <w:guid w:val="{C4044068-9595-6242-BA7C-DA826E7F4F5D}"/>
      </w:docPartPr>
      <w:docPartBody>
        <w:p w:rsidR="00000000" w:rsidRDefault="00B818EC">
          <w:pPr>
            <w:pStyle w:val="22A3219A9E54434A8C358942E76261D4"/>
          </w:pPr>
          <w:r>
            <w:t>Etiam cursus suscipit enim. Nulla facilisi. Integer eleifend diam eu diam. Donec dapibus enim sollicitudin nulla. Nam hendrerit. Nunc id nisi. Curabitur sed neque. Pellentesque placerat consequat pede.</w:t>
          </w:r>
        </w:p>
      </w:docPartBody>
    </w:docPart>
    <w:docPart>
      <w:docPartPr>
        <w:name w:val="06384C76D1742446A2EDFF2D9AA41E9F"/>
        <w:category>
          <w:name w:val="General"/>
          <w:gallery w:val="placeholder"/>
        </w:category>
        <w:types>
          <w:type w:val="bbPlcHdr"/>
        </w:types>
        <w:behaviors>
          <w:behavior w:val="content"/>
        </w:behaviors>
        <w:guid w:val="{58779A1A-8DB7-D04A-87A2-260886DEF1B0}"/>
      </w:docPartPr>
      <w:docPartBody>
        <w:p w:rsidR="00000000" w:rsidRDefault="00B818EC">
          <w:pPr>
            <w:pStyle w:val="06384C76D1742446A2EDFF2D9AA41E9F"/>
          </w:pPr>
          <w:r>
            <w:t>Lorem ipsum dolor</w:t>
          </w:r>
        </w:p>
      </w:docPartBody>
    </w:docPart>
    <w:docPart>
      <w:docPartPr>
        <w:name w:val="2F2E3D1C6ACDB64A9A0247876BF8F688"/>
        <w:category>
          <w:name w:val="General"/>
          <w:gallery w:val="placeholder"/>
        </w:category>
        <w:types>
          <w:type w:val="bbPlcHdr"/>
        </w:types>
        <w:behaviors>
          <w:behavior w:val="content"/>
        </w:behaviors>
        <w:guid w:val="{FA63424D-68B2-E149-885B-FB02F6B5BC0F}"/>
      </w:docPartPr>
      <w:docPartBody>
        <w:p w:rsidR="00000000" w:rsidRDefault="00B818EC">
          <w:pPr>
            <w:pStyle w:val="2F2E3D1C6ACDB64A9A0247876BF8F688"/>
          </w:pPr>
          <w:r>
            <w:t>Etiam cursus suscipit enim. Nulla facilisi. Integer eleifend diam eu diam. Donec dapibus enim sollicitudin nulla. Nam hendrerit. Nunc id nisi. Curabitur sed neque. Pellentesque placerat consequat pede.</w:t>
          </w:r>
        </w:p>
      </w:docPartBody>
    </w:docPart>
    <w:docPart>
      <w:docPartPr>
        <w:name w:val="2061774D94CFD84EBA9D5F11C80FCB56"/>
        <w:category>
          <w:name w:val="General"/>
          <w:gallery w:val="placeholder"/>
        </w:category>
        <w:types>
          <w:type w:val="bbPlcHdr"/>
        </w:types>
        <w:behaviors>
          <w:behavior w:val="content"/>
        </w:behaviors>
        <w:guid w:val="{15FCEAB4-6AF1-8741-B788-789888338D06}"/>
      </w:docPartPr>
      <w:docPartBody>
        <w:p w:rsidR="00000000" w:rsidRDefault="00B818EC">
          <w:pPr>
            <w:pStyle w:val="2061774D94CFD84EBA9D5F11C80FCB56"/>
          </w:pPr>
          <w:r>
            <w:t>Lorem ipsum dolor</w:t>
          </w:r>
        </w:p>
      </w:docPartBody>
    </w:docPart>
    <w:docPart>
      <w:docPartPr>
        <w:name w:val="D5E24F612A572E4BA32872B25DA6ABBB"/>
        <w:category>
          <w:name w:val="General"/>
          <w:gallery w:val="placeholder"/>
        </w:category>
        <w:types>
          <w:type w:val="bbPlcHdr"/>
        </w:types>
        <w:behaviors>
          <w:behavior w:val="content"/>
        </w:behaviors>
        <w:guid w:val="{85C9FC50-744F-D64E-81BC-EE9D04E50E9F}"/>
      </w:docPartPr>
      <w:docPartBody>
        <w:p w:rsidR="00000000" w:rsidRDefault="00B818EC">
          <w:pPr>
            <w:pStyle w:val="D5E24F612A572E4BA32872B25DA6ABBB"/>
          </w:pPr>
          <w:r>
            <w:t>Etiam cursus suscipit enim. Nulla facilisi. Integer eleifend diam eu diam. Donec dapibus enim sollicitudin nulla. Nam hendrerit. Nunc id nisi. Curabitur sed neque. Pellentesque placerat consequat pede.</w:t>
          </w:r>
        </w:p>
      </w:docPartBody>
    </w:docPart>
    <w:docPart>
      <w:docPartPr>
        <w:name w:val="DCE29DED7250864C9A616501611A7067"/>
        <w:category>
          <w:name w:val="General"/>
          <w:gallery w:val="placeholder"/>
        </w:category>
        <w:types>
          <w:type w:val="bbPlcHdr"/>
        </w:types>
        <w:behaviors>
          <w:behavior w:val="content"/>
        </w:behaviors>
        <w:guid w:val="{9E274FF4-26B9-AB45-82A6-0803C78E6331}"/>
      </w:docPartPr>
      <w:docPartBody>
        <w:p w:rsidR="00000000" w:rsidRDefault="00B818EC">
          <w:pPr>
            <w:pStyle w:val="DCE29DED7250864C9A616501611A7067"/>
          </w:pPr>
          <w:r>
            <w:t>Aliquam dapibus.</w:t>
          </w:r>
        </w:p>
      </w:docPartBody>
    </w:docPart>
    <w:docPart>
      <w:docPartPr>
        <w:name w:val="617A9B155251B84E8570D55F1A48ABEA"/>
        <w:category>
          <w:name w:val="General"/>
          <w:gallery w:val="placeholder"/>
        </w:category>
        <w:types>
          <w:type w:val="bbPlcHdr"/>
        </w:types>
        <w:behaviors>
          <w:behavior w:val="content"/>
        </w:behaviors>
        <w:guid w:val="{68BF0B86-CA35-3B4E-A41E-5410D2026744}"/>
      </w:docPartPr>
      <w:docPartBody>
        <w:p w:rsidR="00000000" w:rsidRDefault="00B818EC">
          <w:pPr>
            <w:pStyle w:val="617A9B155251B84E8570D55F1A48ABE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735F445842C3B4FAA8DA0C3C9C20D3D"/>
        <w:category>
          <w:name w:val="General"/>
          <w:gallery w:val="placeholder"/>
        </w:category>
        <w:types>
          <w:type w:val="bbPlcHdr"/>
        </w:types>
        <w:behaviors>
          <w:behavior w:val="content"/>
        </w:behaviors>
        <w:guid w:val="{647E970C-FBA8-7247-832E-66169E7F4C17}"/>
      </w:docPartPr>
      <w:docPartBody>
        <w:p w:rsidR="00000000" w:rsidRDefault="00B818EC">
          <w:pPr>
            <w:pStyle w:val="5735F445842C3B4FAA8DA0C3C9C20D3D"/>
          </w:pPr>
          <w:r>
            <w:t>Aliquam dapibus.</w:t>
          </w:r>
        </w:p>
      </w:docPartBody>
    </w:docPart>
    <w:docPart>
      <w:docPartPr>
        <w:name w:val="535A11EA9F60D24AAB7DC2175B357FA5"/>
        <w:category>
          <w:name w:val="General"/>
          <w:gallery w:val="placeholder"/>
        </w:category>
        <w:types>
          <w:type w:val="bbPlcHdr"/>
        </w:types>
        <w:behaviors>
          <w:behavior w:val="content"/>
        </w:behaviors>
        <w:guid w:val="{AB1503EA-801F-3C48-9EAB-D9F88FC3DBC2}"/>
      </w:docPartPr>
      <w:docPartBody>
        <w:p w:rsidR="00000000" w:rsidRDefault="00B818EC">
          <w:pPr>
            <w:pStyle w:val="535A11EA9F60D24AAB7DC2175B357FA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B3ABFFAAF9DB34096AD08BA28BA7902"/>
        <w:category>
          <w:name w:val="General"/>
          <w:gallery w:val="placeholder"/>
        </w:category>
        <w:types>
          <w:type w:val="bbPlcHdr"/>
        </w:types>
        <w:behaviors>
          <w:behavior w:val="content"/>
        </w:behaviors>
        <w:guid w:val="{D3840B4B-E482-1845-AC32-A263AA96AFA5}"/>
      </w:docPartPr>
      <w:docPartBody>
        <w:p w:rsidR="00B818EC" w:rsidRDefault="00B818EC">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B818EC">
          <w:pPr>
            <w:pStyle w:val="5B3ABFFAAF9DB34096AD08BA28BA790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A328297DD1F48AFD1A988767A0664">
    <w:name w:val="1ECA328297DD1F48AFD1A988767A0664"/>
  </w:style>
  <w:style w:type="paragraph" w:customStyle="1" w:styleId="9B8C099F740839499DA7B3912ED4DD40">
    <w:name w:val="9B8C099F740839499DA7B3912ED4DD40"/>
  </w:style>
  <w:style w:type="paragraph" w:customStyle="1" w:styleId="22A3219A9E54434A8C358942E76261D4">
    <w:name w:val="22A3219A9E54434A8C358942E76261D4"/>
  </w:style>
  <w:style w:type="paragraph" w:customStyle="1" w:styleId="06384C76D1742446A2EDFF2D9AA41E9F">
    <w:name w:val="06384C76D1742446A2EDFF2D9AA41E9F"/>
  </w:style>
  <w:style w:type="paragraph" w:customStyle="1" w:styleId="2F2E3D1C6ACDB64A9A0247876BF8F688">
    <w:name w:val="2F2E3D1C6ACDB64A9A0247876BF8F688"/>
  </w:style>
  <w:style w:type="paragraph" w:customStyle="1" w:styleId="2061774D94CFD84EBA9D5F11C80FCB56">
    <w:name w:val="2061774D94CFD84EBA9D5F11C80FCB56"/>
  </w:style>
  <w:style w:type="paragraph" w:customStyle="1" w:styleId="D5E24F612A572E4BA32872B25DA6ABBB">
    <w:name w:val="D5E24F612A572E4BA32872B25DA6ABBB"/>
  </w:style>
  <w:style w:type="paragraph" w:customStyle="1" w:styleId="DCE29DED7250864C9A616501611A7067">
    <w:name w:val="DCE29DED7250864C9A616501611A7067"/>
  </w:style>
  <w:style w:type="paragraph" w:customStyle="1" w:styleId="617A9B155251B84E8570D55F1A48ABEA">
    <w:name w:val="617A9B155251B84E8570D55F1A48ABEA"/>
  </w:style>
  <w:style w:type="paragraph" w:customStyle="1" w:styleId="5735F445842C3B4FAA8DA0C3C9C20D3D">
    <w:name w:val="5735F445842C3B4FAA8DA0C3C9C20D3D"/>
  </w:style>
  <w:style w:type="paragraph" w:customStyle="1" w:styleId="535A11EA9F60D24AAB7DC2175B357FA5">
    <w:name w:val="535A11EA9F60D24AAB7DC2175B357FA5"/>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B3ABFFAAF9DB34096AD08BA28BA7902">
    <w:name w:val="5B3ABFFAAF9DB34096AD08BA28BA79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A328297DD1F48AFD1A988767A0664">
    <w:name w:val="1ECA328297DD1F48AFD1A988767A0664"/>
  </w:style>
  <w:style w:type="paragraph" w:customStyle="1" w:styleId="9B8C099F740839499DA7B3912ED4DD40">
    <w:name w:val="9B8C099F740839499DA7B3912ED4DD40"/>
  </w:style>
  <w:style w:type="paragraph" w:customStyle="1" w:styleId="22A3219A9E54434A8C358942E76261D4">
    <w:name w:val="22A3219A9E54434A8C358942E76261D4"/>
  </w:style>
  <w:style w:type="paragraph" w:customStyle="1" w:styleId="06384C76D1742446A2EDFF2D9AA41E9F">
    <w:name w:val="06384C76D1742446A2EDFF2D9AA41E9F"/>
  </w:style>
  <w:style w:type="paragraph" w:customStyle="1" w:styleId="2F2E3D1C6ACDB64A9A0247876BF8F688">
    <w:name w:val="2F2E3D1C6ACDB64A9A0247876BF8F688"/>
  </w:style>
  <w:style w:type="paragraph" w:customStyle="1" w:styleId="2061774D94CFD84EBA9D5F11C80FCB56">
    <w:name w:val="2061774D94CFD84EBA9D5F11C80FCB56"/>
  </w:style>
  <w:style w:type="paragraph" w:customStyle="1" w:styleId="D5E24F612A572E4BA32872B25DA6ABBB">
    <w:name w:val="D5E24F612A572E4BA32872B25DA6ABBB"/>
  </w:style>
  <w:style w:type="paragraph" w:customStyle="1" w:styleId="DCE29DED7250864C9A616501611A7067">
    <w:name w:val="DCE29DED7250864C9A616501611A7067"/>
  </w:style>
  <w:style w:type="paragraph" w:customStyle="1" w:styleId="617A9B155251B84E8570D55F1A48ABEA">
    <w:name w:val="617A9B155251B84E8570D55F1A48ABEA"/>
  </w:style>
  <w:style w:type="paragraph" w:customStyle="1" w:styleId="5735F445842C3B4FAA8DA0C3C9C20D3D">
    <w:name w:val="5735F445842C3B4FAA8DA0C3C9C20D3D"/>
  </w:style>
  <w:style w:type="paragraph" w:customStyle="1" w:styleId="535A11EA9F60D24AAB7DC2175B357FA5">
    <w:name w:val="535A11EA9F60D24AAB7DC2175B357FA5"/>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B3ABFFAAF9DB34096AD08BA28BA7902">
    <w:name w:val="5B3ABFFAAF9DB34096AD08BA28BA7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E5A0F-663B-D941-83CE-A03B09D5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47</TotalTime>
  <Pages>1</Pages>
  <Words>306</Words>
  <Characters>1745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Stevens</dc:creator>
  <cp:keywords/>
  <dc:description/>
  <cp:lastModifiedBy>Blair Stevens</cp:lastModifiedBy>
  <cp:revision>1</cp:revision>
  <dcterms:created xsi:type="dcterms:W3CDTF">2020-05-13T04:15:00Z</dcterms:created>
  <dcterms:modified xsi:type="dcterms:W3CDTF">2020-05-13T05:10:00Z</dcterms:modified>
  <cp:category/>
</cp:coreProperties>
</file>